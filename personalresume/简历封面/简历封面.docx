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6F3" w:rsidRDefault="005B2FE0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4864" behindDoc="0" locked="0" layoutInCell="1" allowOverlap="1" wp14:anchorId="7AE3ED71" wp14:editId="151900D7">
            <wp:simplePos x="0" y="0"/>
            <wp:positionH relativeFrom="page">
              <wp:posOffset>-64112</wp:posOffset>
            </wp:positionH>
            <wp:positionV relativeFrom="paragraph">
              <wp:posOffset>-489257</wp:posOffset>
            </wp:positionV>
            <wp:extent cx="7644129" cy="10712769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v cover2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129" cy="10712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E2C12" w:rsidRPr="00CE7D96">
        <w:rPr>
          <w:rFonts w:ascii="微软雅黑" w:eastAsia="微软雅黑" w:hAnsi="微软雅黑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11980" wp14:editId="3BFC323F">
                <wp:simplePos x="0" y="0"/>
                <wp:positionH relativeFrom="margin">
                  <wp:align>left</wp:align>
                </wp:positionH>
                <wp:positionV relativeFrom="paragraph">
                  <wp:posOffset>3051337</wp:posOffset>
                </wp:positionV>
                <wp:extent cx="1956391" cy="4495800"/>
                <wp:effectExtent l="0" t="0" r="635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391" cy="4495800"/>
                        </a:xfrm>
                        <a:prstGeom prst="rect">
                          <a:avLst/>
                        </a:prstGeom>
                        <a:solidFill>
                          <a:srgbClr val="19AB6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288" w:rsidRDefault="00D40288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姓名（Name）：</w:t>
                            </w:r>
                          </w:p>
                          <w:p w:rsidR="00D40288" w:rsidRPr="00D40288" w:rsidRDefault="002660DF" w:rsidP="002660DF">
                            <w:pPr>
                              <w:spacing w:line="276" w:lineRule="auto"/>
                              <w:ind w:firstLine="42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郭文浩</w:t>
                            </w:r>
                          </w:p>
                          <w:p w:rsidR="00D40288" w:rsidRPr="00D40288" w:rsidRDefault="002660DF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</w:t>
                            </w:r>
                            <w:r w:rsidR="00D40288"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Major</w:t>
                            </w:r>
                            <w:r w:rsidR="00D40288"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）：</w:t>
                            </w:r>
                          </w:p>
                          <w:p w:rsidR="00D40288" w:rsidRDefault="002660DF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科学与技术</w:t>
                            </w:r>
                          </w:p>
                          <w:p w:rsidR="00D40288" w:rsidRPr="00D40288" w:rsidRDefault="00D40288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手机（Cellphone）：</w:t>
                            </w:r>
                          </w:p>
                          <w:p w:rsidR="00D40288" w:rsidRDefault="002660DF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185 8148 5921</w:t>
                            </w:r>
                          </w:p>
                          <w:p w:rsidR="00D40288" w:rsidRPr="00D40288" w:rsidRDefault="00D40288" w:rsidP="00D40288">
                            <w:pPr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邮箱（E-mail）：</w:t>
                            </w:r>
                          </w:p>
                          <w:p w:rsidR="002660DF" w:rsidRPr="002660DF" w:rsidRDefault="002660DF" w:rsidP="00D40288">
                            <w:pP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uowenhao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cool@163.com</w:t>
                            </w:r>
                          </w:p>
                          <w:p w:rsidR="00D40288" w:rsidRDefault="00D40288" w:rsidP="00D40288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4028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个人主页（Personal page）：</w:t>
                            </w:r>
                          </w:p>
                          <w:p w:rsidR="002660DF" w:rsidRPr="00D40288" w:rsidRDefault="002660DF" w:rsidP="00D40288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gwhcool.cn:8080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119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40.25pt;width:154.05pt;height:354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" fillcolor="#19ab6a" stroked="f">
                <v:textbox>
                  <w:txbxContent>
                    <w:p w:rsidR="00D40288" w:rsidRDefault="00D40288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姓名（Name）：</w:t>
                      </w:r>
                    </w:p>
                    <w:p w:rsidR="00D40288" w:rsidRPr="00D40288" w:rsidRDefault="002660DF" w:rsidP="002660DF">
                      <w:pPr>
                        <w:spacing w:line="276" w:lineRule="auto"/>
                        <w:ind w:firstLine="42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郭文浩</w:t>
                      </w:r>
                    </w:p>
                    <w:p w:rsidR="00D40288" w:rsidRPr="00D40288" w:rsidRDefault="002660DF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专业</w:t>
                      </w:r>
                      <w:r w:rsidR="00D40288"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Major</w:t>
                      </w:r>
                      <w:r w:rsidR="00D40288"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）：</w:t>
                      </w:r>
                    </w:p>
                    <w:p w:rsidR="00D40288" w:rsidRDefault="002660DF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计算机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科学与技术</w:t>
                      </w:r>
                    </w:p>
                    <w:p w:rsidR="00D40288" w:rsidRPr="00D40288" w:rsidRDefault="00D40288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手机（Cellphone）：</w:t>
                      </w:r>
                    </w:p>
                    <w:p w:rsidR="00D40288" w:rsidRDefault="002660DF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ab/>
                        <w:t>185 8148 5921</w:t>
                      </w:r>
                    </w:p>
                    <w:p w:rsidR="00D40288" w:rsidRPr="00D40288" w:rsidRDefault="00D40288" w:rsidP="00D40288">
                      <w:pPr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邮箱（E-mail）：</w:t>
                      </w:r>
                    </w:p>
                    <w:p w:rsidR="002660DF" w:rsidRPr="002660DF" w:rsidRDefault="002660DF" w:rsidP="00D40288">
                      <w:pP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ab/>
                        <w:t>g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uowenhao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cool@163.com</w:t>
                      </w:r>
                    </w:p>
                    <w:p w:rsidR="00D40288" w:rsidRDefault="00D40288" w:rsidP="00D40288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D4028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个人主页（Personal page）：</w:t>
                      </w:r>
                    </w:p>
                    <w:p w:rsidR="002660DF" w:rsidRPr="00D40288" w:rsidRDefault="002660DF" w:rsidP="00D40288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ab/>
                        <w:t>gwhcool.cn:8080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288">
        <w:rPr>
          <w:noProof/>
        </w:rPr>
        <w:drawing>
          <wp:anchor distT="0" distB="0" distL="114300" distR="114300" simplePos="0" relativeHeight="251688960" behindDoc="0" locked="0" layoutInCell="1" allowOverlap="1" wp14:anchorId="0EECB950" wp14:editId="2A8DE371">
            <wp:simplePos x="0" y="0"/>
            <wp:positionH relativeFrom="margin">
              <wp:align>left</wp:align>
            </wp:positionH>
            <wp:positionV relativeFrom="paragraph">
              <wp:posOffset>2540266</wp:posOffset>
            </wp:positionV>
            <wp:extent cx="1077300" cy="453600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rd personal 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300" cy="4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56F3" w:rsidSect="00171039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E85" w:rsidRDefault="007D6E85" w:rsidP="00B45B65">
      <w:r>
        <w:separator/>
      </w:r>
    </w:p>
  </w:endnote>
  <w:endnote w:type="continuationSeparator" w:id="0">
    <w:p w:rsidR="007D6E85" w:rsidRDefault="007D6E85" w:rsidP="00B4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E85" w:rsidRDefault="007D6E85" w:rsidP="00B45B65">
      <w:r>
        <w:separator/>
      </w:r>
    </w:p>
  </w:footnote>
  <w:footnote w:type="continuationSeparator" w:id="0">
    <w:p w:rsidR="007D6E85" w:rsidRDefault="007D6E85" w:rsidP="00B4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B2DA0"/>
    <w:multiLevelType w:val="hybridMultilevel"/>
    <w:tmpl w:val="31E2F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DF"/>
    <w:rsid w:val="000104F4"/>
    <w:rsid w:val="000570F7"/>
    <w:rsid w:val="001657A0"/>
    <w:rsid w:val="00171039"/>
    <w:rsid w:val="00215DBC"/>
    <w:rsid w:val="002627B6"/>
    <w:rsid w:val="002660DF"/>
    <w:rsid w:val="00397827"/>
    <w:rsid w:val="003B2000"/>
    <w:rsid w:val="003C5CE8"/>
    <w:rsid w:val="00513899"/>
    <w:rsid w:val="005B2FE0"/>
    <w:rsid w:val="005B64FC"/>
    <w:rsid w:val="005D4553"/>
    <w:rsid w:val="0062213D"/>
    <w:rsid w:val="007D0129"/>
    <w:rsid w:val="007D6E85"/>
    <w:rsid w:val="008B61CC"/>
    <w:rsid w:val="009571EB"/>
    <w:rsid w:val="009C4131"/>
    <w:rsid w:val="009E29FF"/>
    <w:rsid w:val="00B45B65"/>
    <w:rsid w:val="00C5086D"/>
    <w:rsid w:val="00D156F3"/>
    <w:rsid w:val="00D23919"/>
    <w:rsid w:val="00D40288"/>
    <w:rsid w:val="00EE2C12"/>
    <w:rsid w:val="00F4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68622"/>
  <w15:chartTrackingRefBased/>
  <w15:docId w15:val="{A5115451-2DFB-4843-944F-2F000243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9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B65"/>
    <w:rPr>
      <w:sz w:val="18"/>
      <w:szCs w:val="18"/>
    </w:rPr>
  </w:style>
  <w:style w:type="table" w:styleId="a7">
    <w:name w:val="Table Grid"/>
    <w:basedOn w:val="a1"/>
    <w:uiPriority w:val="39"/>
    <w:rsid w:val="00D23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7103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2213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2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9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owe\AppData\Roaming\Microsoft\Templates\&#24212;&#23626;&#22823;&#23398;&#27605;&#19994;&#29983;&#23653;&#21382;(&#25554;&#20837;&#23553;&#38754;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7B8655-6EC4-4830-B4C4-7532CD28FE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应届大学毕业生履历(插入封面).dotx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应届大学毕业生履历(插入封面)</dc:title>
  <dc:subject/>
  <dc:creator>郭文浩</dc:creator>
  <cp:keywords/>
  <dc:description/>
  <cp:lastModifiedBy>郭文浩</cp:lastModifiedBy>
  <cp:revision>1</cp:revision>
  <cp:lastPrinted>2014-06-09T07:21:00Z</cp:lastPrinted>
  <dcterms:created xsi:type="dcterms:W3CDTF">2017-06-19T14:36:00Z</dcterms:created>
  <dcterms:modified xsi:type="dcterms:W3CDTF">2017-06-19T14:42:00Z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TC043557049991</vt:lpwstr>
  </property>
</Properties>
</file>